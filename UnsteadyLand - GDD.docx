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8B812A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08B812A9" w14:textId="61E258AF" w:rsidR="003E1D56" w:rsidRDefault="00B234A6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</w:t>
                    </w:r>
                    <w:r w:rsidR="006B4CAC">
                      <w:rPr>
                        <w:rFonts w:asciiTheme="majorHAnsi" w:eastAsiaTheme="majorEastAsia" w:hAnsiTheme="majorHAnsi" w:cstheme="majorBidi"/>
                        <w:caps/>
                      </w:rPr>
                      <w:t>Invisible shadow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]</w:t>
                    </w:r>
                  </w:p>
                </w:tc>
              </w:sdtContent>
            </w:sdt>
          </w:tr>
          <w:tr w:rsidR="003E1D56" w14:paraId="08B812A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B812AB" w14:textId="44393D4B" w:rsidR="003E1D56" w:rsidRDefault="00397BB8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Unsteadyland</w:t>
                    </w:r>
                  </w:p>
                </w:tc>
              </w:sdtContent>
            </w:sdt>
          </w:tr>
          <w:tr w:rsidR="003E1D56" w14:paraId="08B812AE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8B812AD" w14:textId="38A2595E" w:rsidR="003E1D56" w:rsidRPr="003E1D56" w:rsidRDefault="00874CF9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val="en-US"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08B8131E" wp14:editId="11CF40F0">
                          <wp:simplePos x="0" y="0"/>
                          <wp:positionH relativeFrom="column">
                            <wp:posOffset>2316480</wp:posOffset>
                          </wp:positionH>
                          <wp:positionV relativeFrom="paragraph">
                            <wp:posOffset>-2146300</wp:posOffset>
                          </wp:positionV>
                          <wp:extent cx="1301115" cy="1019175"/>
                          <wp:effectExtent l="0" t="0" r="17145" b="26035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301115" cy="1019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81331" w14:textId="36C7EF45" w:rsidR="003E1D56" w:rsidRPr="003E1D56" w:rsidRDefault="00874CF9" w:rsidP="00874CF9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noProof/>
                                          <w:sz w:val="28"/>
                                          <w:szCs w:val="28"/>
                                        </w:rPr>
                                        <w:drawing>
                                          <wp:inline distT="0" distB="0" distL="0" distR="0" wp14:anchorId="2E301532" wp14:editId="44580717">
                                            <wp:extent cx="1104900" cy="914400"/>
                                            <wp:effectExtent l="0" t="0" r="0" b="0"/>
                                            <wp:docPr id="5" name="Picture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4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BEBA8EAE-BF5A-486C-A8C5-ECC9F3942E4B}">
                                                          <a14:imgProps xmlns:a14="http://schemas.microsoft.com/office/drawing/2010/main">
                                                            <a14:imgLayer r:embed="rId13">
                                                              <a14:imgEffect>
                                                                <a14:backgroundRemoval t="10000" b="90000" l="10000" r="90000">
                                                                  <a14:foregroundMark x1="55594" y1="40000" x2="55594" y2="40000"/>
                                                                  <a14:foregroundMark x1="67832" y1="60426" x2="67832" y2="60426"/>
                                                                  <a14:foregroundMark x1="71329" y1="51489" x2="71329" y2="51489"/>
                                                                  <a14:foregroundMark x1="65385" y1="44255" x2="65385" y2="44255"/>
                                                                  <a14:foregroundMark x1="66084" y1="40426" x2="66084" y2="40426"/>
                                                                  <a14:foregroundMark x1="64685" y1="34468" x2="64685" y2="34468"/>
                                                                </a14:backgroundRemoval>
                                                              </a14:imgEffect>
                                                            </a14:imgLayer>
                                                          </a14:imgProps>
                                                        </a:ex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104900" cy="9144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08B8131E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82.4pt;margin-top:-169pt;width:102.45pt;height:80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" fillcolor="black [3213]">
                          <v:textbox style="mso-fit-shape-to-text:t">
                            <w:txbxContent>
                              <w:p w14:paraId="08B81331" w14:textId="36C7EF45" w:rsidR="003E1D56" w:rsidRPr="003E1D56" w:rsidRDefault="00874CF9" w:rsidP="00874CF9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 wp14:anchorId="2E301532" wp14:editId="44580717">
                                      <wp:extent cx="1104900" cy="914400"/>
                                      <wp:effectExtent l="0" t="0" r="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BEBA8EAE-BF5A-486C-A8C5-ECC9F3942E4B}">
                                                    <a14:imgProps xmlns:a14="http://schemas.microsoft.com/office/drawing/2010/main">
                                                      <a14:imgLayer r:embed="rId13">
                                                        <a14:imgEffect>
                                                          <a14:backgroundRemoval t="10000" b="90000" l="10000" r="90000">
                                                            <a14:foregroundMark x1="55594" y1="40000" x2="55594" y2="40000"/>
                                                            <a14:foregroundMark x1="67832" y1="60426" x2="67832" y2="60426"/>
                                                            <a14:foregroundMark x1="71329" y1="51489" x2="71329" y2="51489"/>
                                                            <a14:foregroundMark x1="65385" y1="44255" x2="65385" y2="44255"/>
                                                            <a14:foregroundMark x1="66084" y1="40426" x2="66084" y2="40426"/>
                                                            <a14:foregroundMark x1="64685" y1="34468" x2="64685" y2="34468"/>
                                                          </a14:backgroundRemoval>
                                                        </a14:imgEffect>
                                                      </a14:imgLayer>
                                                    </a14:imgProps>
                                                  </a:ex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04900" cy="914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369E5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[Help the astronaut survive]</w:t>
                    </w:r>
                  </w:sdtContent>
                </w:sdt>
              </w:p>
            </w:tc>
          </w:tr>
          <w:tr w:rsidR="003E1D56" w14:paraId="08B812B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AF" w14:textId="77777777" w:rsidR="003E1D56" w:rsidRDefault="003E1D56">
                <w:pPr>
                  <w:pStyle w:val="NoSpacing"/>
                  <w:jc w:val="center"/>
                </w:pPr>
              </w:p>
              <w:p w14:paraId="08B812B0" w14:textId="77777777" w:rsidR="003E1D56" w:rsidRDefault="003E1D56">
                <w:pPr>
                  <w:pStyle w:val="NoSpacing"/>
                  <w:jc w:val="center"/>
                </w:pPr>
              </w:p>
              <w:p w14:paraId="08B812B1" w14:textId="77777777" w:rsidR="003E1D56" w:rsidRDefault="003E1D56">
                <w:pPr>
                  <w:pStyle w:val="NoSpacing"/>
                  <w:jc w:val="center"/>
                </w:pPr>
              </w:p>
              <w:p w14:paraId="08B812B2" w14:textId="77777777" w:rsidR="003E1D56" w:rsidRDefault="003E1D56">
                <w:pPr>
                  <w:pStyle w:val="NoSpacing"/>
                  <w:jc w:val="center"/>
                </w:pPr>
              </w:p>
              <w:p w14:paraId="08B812B3" w14:textId="77777777" w:rsidR="003E1D56" w:rsidRDefault="003E1D56">
                <w:pPr>
                  <w:pStyle w:val="NoSpacing"/>
                  <w:jc w:val="center"/>
                </w:pPr>
              </w:p>
              <w:p w14:paraId="08B812B4" w14:textId="77777777" w:rsidR="003E1D56" w:rsidRDefault="003E1D56">
                <w:pPr>
                  <w:pStyle w:val="NoSpacing"/>
                  <w:jc w:val="center"/>
                </w:pPr>
              </w:p>
              <w:p w14:paraId="08B812B5" w14:textId="77777777" w:rsidR="003E1D56" w:rsidRDefault="003E1D56">
                <w:pPr>
                  <w:pStyle w:val="NoSpacing"/>
                  <w:jc w:val="center"/>
                </w:pPr>
              </w:p>
              <w:p w14:paraId="08B812B6" w14:textId="77777777" w:rsidR="003E1D56" w:rsidRDefault="003E1D56">
                <w:pPr>
                  <w:pStyle w:val="NoSpacing"/>
                  <w:jc w:val="center"/>
                </w:pPr>
              </w:p>
              <w:p w14:paraId="08B812B7" w14:textId="3E6D37DC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106032">
                  <w:rPr>
                    <w:sz w:val="24"/>
                    <w:szCs w:val="24"/>
                  </w:rPr>
                  <w:t>1.0.</w:t>
                </w:r>
                <w:r w:rsidR="002D30D8">
                  <w:rPr>
                    <w:sz w:val="24"/>
                    <w:szCs w:val="24"/>
                  </w:rPr>
                  <w:t>5</w:t>
                </w:r>
              </w:p>
              <w:p w14:paraId="08B812B8" w14:textId="77777777" w:rsidR="003E1D56" w:rsidRDefault="003E1D56">
                <w:pPr>
                  <w:pStyle w:val="NoSpacing"/>
                  <w:jc w:val="center"/>
                </w:pPr>
              </w:p>
              <w:p w14:paraId="08B812B9" w14:textId="623B01D8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60518D">
                  <w:t>2</w:t>
                </w:r>
                <w:r w:rsidR="009C79DD">
                  <w:t>1</w:t>
                </w:r>
                <w:r>
                  <w:t xml:space="preserve"> by </w:t>
                </w:r>
                <w:r w:rsidR="00FC53D2">
                  <w:t>Invisible Shadow</w:t>
                </w:r>
                <w:r>
                  <w:t xml:space="preserve"> Games.</w:t>
                </w:r>
              </w:p>
              <w:p w14:paraId="08B812BA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8B812BB" w14:textId="77777777" w:rsidR="003E1D56" w:rsidRDefault="003E1D56">
                <w:pPr>
                  <w:pStyle w:val="NoSpacing"/>
                  <w:jc w:val="center"/>
                </w:pPr>
              </w:p>
              <w:p w14:paraId="08B812BC" w14:textId="77777777" w:rsidR="003E1D56" w:rsidRDefault="003E1D56">
                <w:pPr>
                  <w:pStyle w:val="NoSpacing"/>
                  <w:jc w:val="center"/>
                </w:pPr>
              </w:p>
              <w:p w14:paraId="08B812BD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08B812C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8B812BF" w14:textId="33AE0313" w:rsidR="003E1D56" w:rsidRPr="003E1D56" w:rsidRDefault="00021BBC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</w:t>
                    </w:r>
                    <w:r w:rsidR="005D6550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Rui Chen Geng Li - 101277255</w:t>
                    </w: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]</w:t>
                    </w:r>
                  </w:p>
                </w:tc>
              </w:sdtContent>
            </w:sdt>
          </w:tr>
          <w:tr w:rsidR="003E1D56" w14:paraId="08B812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C1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8B812C3" w14:textId="445BC403" w:rsidR="003E1D56" w:rsidRDefault="003E1D56"/>
        <w:p w14:paraId="08B812C4" w14:textId="614CDBD1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8B812C6" w14:textId="77777777">
            <w:tc>
              <w:tcPr>
                <w:tcW w:w="5000" w:type="pct"/>
              </w:tcPr>
              <w:p w14:paraId="08B812C5" w14:textId="456C5B09" w:rsidR="003E1D56" w:rsidRPr="003E1D56" w:rsidRDefault="00230C6D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November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</w:t>
                </w:r>
                <w:r w:rsidR="009C79DD">
                  <w:rPr>
                    <w:sz w:val="24"/>
                    <w:szCs w:val="24"/>
                  </w:rPr>
                  <w:t>1</w:t>
                </w:r>
                <w:r w:rsidR="00731C6C">
                  <w:rPr>
                    <w:sz w:val="24"/>
                    <w:szCs w:val="24"/>
                  </w:rPr>
                  <w:t>st</w:t>
                </w:r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60518D">
                  <w:rPr>
                    <w:sz w:val="24"/>
                    <w:szCs w:val="24"/>
                  </w:rPr>
                  <w:t>2</w:t>
                </w:r>
                <w:r w:rsidR="009C79DD">
                  <w:rPr>
                    <w:sz w:val="24"/>
                    <w:szCs w:val="24"/>
                  </w:rPr>
                  <w:t>1</w:t>
                </w:r>
              </w:p>
            </w:tc>
          </w:tr>
        </w:tbl>
        <w:p w14:paraId="08B812C7" w14:textId="77777777" w:rsidR="003E1D56" w:rsidRDefault="003E1D56"/>
        <w:p w14:paraId="08B812C8" w14:textId="77777777" w:rsidR="003E1D56" w:rsidRDefault="003E1D56">
          <w:r>
            <w:br w:type="page"/>
          </w:r>
        </w:p>
      </w:sdtContent>
    </w:sdt>
    <w:p w14:paraId="08B812C9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14:paraId="08B812CA" w14:textId="7D2BE65C" w:rsidR="009A4D42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Version History</w:t>
      </w:r>
    </w:p>
    <w:p w14:paraId="1831632A" w14:textId="1852D040" w:rsidR="00C8277F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Detailed Game Description</w:t>
      </w:r>
    </w:p>
    <w:p w14:paraId="3C0BF42A" w14:textId="4DBA6670" w:rsidR="00C8277F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Controls</w:t>
      </w:r>
    </w:p>
    <w:p w14:paraId="02F8A5D1" w14:textId="71878094" w:rsidR="00C8277F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Interface Sketches</w:t>
      </w:r>
    </w:p>
    <w:p w14:paraId="765CAEB7" w14:textId="0902072B" w:rsidR="00C8277F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Screen Description</w:t>
      </w:r>
    </w:p>
    <w:p w14:paraId="2DD9A276" w14:textId="03BD4C85" w:rsidR="00C8277F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Game World</w:t>
      </w:r>
    </w:p>
    <w:p w14:paraId="102D4E5B" w14:textId="58C02C10" w:rsidR="00C8277F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Levels</w:t>
      </w:r>
    </w:p>
    <w:p w14:paraId="5F674A69" w14:textId="7379CB1A" w:rsidR="00C8277F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Characters / Vehicles</w:t>
      </w:r>
    </w:p>
    <w:p w14:paraId="227197E9" w14:textId="23B629B8" w:rsidR="00C8277F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Enemies (AI)</w:t>
      </w:r>
    </w:p>
    <w:p w14:paraId="1E6B3CDB" w14:textId="3E6A3FB0" w:rsidR="00C8277F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Weapons</w:t>
      </w:r>
    </w:p>
    <w:p w14:paraId="0D1A12F7" w14:textId="576408F6" w:rsidR="00C8277F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Scoring</w:t>
      </w:r>
    </w:p>
    <w:p w14:paraId="4D8B71A7" w14:textId="33B8B34A" w:rsidR="00C8277F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Sound Index</w:t>
      </w:r>
    </w:p>
    <w:p w14:paraId="4FC2E344" w14:textId="4FDBC102" w:rsidR="00C8277F" w:rsidRPr="007B5D45" w:rsidRDefault="00C8277F" w:rsidP="007B5D45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Art / Multimedia</w:t>
      </w:r>
    </w:p>
    <w:p w14:paraId="08B812CB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8B812CC" w14:textId="77777777"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08B812CD" w14:textId="0F2AF497" w:rsidR="009A4D42" w:rsidRDefault="006311DA" w:rsidP="00D35284">
      <w:pPr>
        <w:jc w:val="center"/>
        <w:rPr>
          <w:sz w:val="24"/>
          <w:szCs w:val="24"/>
        </w:rPr>
      </w:pPr>
      <w:r>
        <w:rPr>
          <w:sz w:val="24"/>
          <w:szCs w:val="24"/>
        </w:rPr>
        <w:t>Version</w:t>
      </w:r>
      <w:r w:rsidR="00D35284">
        <w:rPr>
          <w:sz w:val="24"/>
          <w:szCs w:val="24"/>
        </w:rPr>
        <w:t xml:space="preserve"> 1.0.0 – Blank Project and GDD</w:t>
      </w:r>
    </w:p>
    <w:p w14:paraId="7DF5FD93" w14:textId="709875AF" w:rsidR="00B85508" w:rsidRDefault="00B85508" w:rsidP="00D35284">
      <w:pPr>
        <w:jc w:val="center"/>
        <w:rPr>
          <w:sz w:val="24"/>
          <w:szCs w:val="24"/>
        </w:rPr>
      </w:pPr>
      <w:r>
        <w:rPr>
          <w:sz w:val="24"/>
          <w:szCs w:val="24"/>
        </w:rPr>
        <w:t>Version 1.0.1</w:t>
      </w:r>
      <w:r w:rsidR="0060701B">
        <w:rPr>
          <w:sz w:val="24"/>
          <w:szCs w:val="24"/>
        </w:rPr>
        <w:t xml:space="preserve"> – Added Player</w:t>
      </w:r>
      <w:r w:rsidR="009A34F6">
        <w:rPr>
          <w:sz w:val="24"/>
          <w:szCs w:val="24"/>
        </w:rPr>
        <w:t>, Enemies, Loots</w:t>
      </w:r>
      <w:r w:rsidR="0060701B">
        <w:rPr>
          <w:sz w:val="24"/>
          <w:szCs w:val="24"/>
        </w:rPr>
        <w:t xml:space="preserve"> Sprites</w:t>
      </w:r>
    </w:p>
    <w:p w14:paraId="4D1547A8" w14:textId="6FD81C2D" w:rsidR="00B85508" w:rsidRDefault="00B85508" w:rsidP="00D35284">
      <w:pPr>
        <w:jc w:val="center"/>
        <w:rPr>
          <w:sz w:val="24"/>
          <w:szCs w:val="24"/>
        </w:rPr>
      </w:pPr>
      <w:r>
        <w:rPr>
          <w:sz w:val="24"/>
          <w:szCs w:val="24"/>
        </w:rPr>
        <w:t>Version 1.0.2</w:t>
      </w:r>
      <w:r w:rsidR="009A34F6">
        <w:rPr>
          <w:sz w:val="24"/>
          <w:szCs w:val="24"/>
        </w:rPr>
        <w:t xml:space="preserve"> – </w:t>
      </w:r>
      <w:r w:rsidR="00C3441E">
        <w:rPr>
          <w:sz w:val="24"/>
          <w:szCs w:val="24"/>
        </w:rPr>
        <w:t>Added Fonts and populated UIs</w:t>
      </w:r>
    </w:p>
    <w:p w14:paraId="3B67D6A5" w14:textId="6A903380" w:rsidR="00B85508" w:rsidRDefault="00B85508" w:rsidP="00D35284">
      <w:pPr>
        <w:jc w:val="center"/>
        <w:rPr>
          <w:sz w:val="24"/>
          <w:szCs w:val="24"/>
        </w:rPr>
      </w:pPr>
      <w:r>
        <w:rPr>
          <w:sz w:val="24"/>
          <w:szCs w:val="24"/>
        </w:rPr>
        <w:t>Version 1.0.3</w:t>
      </w:r>
      <w:r w:rsidR="00C3441E">
        <w:rPr>
          <w:sz w:val="24"/>
          <w:szCs w:val="24"/>
        </w:rPr>
        <w:t xml:space="preserve"> </w:t>
      </w:r>
      <w:r w:rsidR="00737B2B">
        <w:rPr>
          <w:sz w:val="24"/>
          <w:szCs w:val="24"/>
        </w:rPr>
        <w:t>–</w:t>
      </w:r>
      <w:r w:rsidR="00C3441E">
        <w:rPr>
          <w:sz w:val="24"/>
          <w:szCs w:val="24"/>
        </w:rPr>
        <w:t xml:space="preserve"> </w:t>
      </w:r>
      <w:r w:rsidR="00737B2B">
        <w:rPr>
          <w:sz w:val="24"/>
          <w:szCs w:val="24"/>
        </w:rPr>
        <w:t xml:space="preserve">Added and </w:t>
      </w:r>
      <w:r w:rsidR="0059271E">
        <w:rPr>
          <w:sz w:val="24"/>
          <w:szCs w:val="24"/>
        </w:rPr>
        <w:t>implemented scene change functionalities</w:t>
      </w:r>
    </w:p>
    <w:p w14:paraId="4CCE6F2A" w14:textId="4B22D08C" w:rsidR="00B85508" w:rsidRDefault="00B85508" w:rsidP="00D35284">
      <w:pPr>
        <w:jc w:val="center"/>
        <w:rPr>
          <w:sz w:val="24"/>
          <w:szCs w:val="24"/>
        </w:rPr>
      </w:pPr>
      <w:r>
        <w:rPr>
          <w:sz w:val="24"/>
          <w:szCs w:val="24"/>
        </w:rPr>
        <w:t>Version 1.0.4</w:t>
      </w:r>
      <w:r w:rsidR="00067038">
        <w:rPr>
          <w:sz w:val="24"/>
          <w:szCs w:val="24"/>
        </w:rPr>
        <w:t xml:space="preserve"> – Added sound assets (</w:t>
      </w:r>
      <w:r w:rsidR="008A39FF">
        <w:rPr>
          <w:sz w:val="24"/>
          <w:szCs w:val="24"/>
        </w:rPr>
        <w:t>SFX</w:t>
      </w:r>
      <w:r w:rsidR="00067038">
        <w:rPr>
          <w:sz w:val="24"/>
          <w:szCs w:val="24"/>
        </w:rPr>
        <w:t xml:space="preserve"> and background </w:t>
      </w:r>
      <w:r w:rsidR="004F7957">
        <w:rPr>
          <w:sz w:val="24"/>
          <w:szCs w:val="24"/>
        </w:rPr>
        <w:t>music</w:t>
      </w:r>
      <w:r w:rsidR="00067038">
        <w:rPr>
          <w:sz w:val="24"/>
          <w:szCs w:val="24"/>
        </w:rPr>
        <w:t>)</w:t>
      </w:r>
    </w:p>
    <w:p w14:paraId="50670F39" w14:textId="4D411A61" w:rsidR="00B85508" w:rsidRDefault="003300A7" w:rsidP="00D3528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(Current) </w:t>
      </w:r>
      <w:r w:rsidR="00B85508">
        <w:rPr>
          <w:sz w:val="24"/>
          <w:szCs w:val="24"/>
        </w:rPr>
        <w:t>Version 1.0.5</w:t>
      </w:r>
      <w:r w:rsidR="0060701B">
        <w:rPr>
          <w:sz w:val="24"/>
          <w:szCs w:val="24"/>
        </w:rPr>
        <w:t xml:space="preserve"> – Fin</w:t>
      </w:r>
      <w:r w:rsidR="00067038">
        <w:rPr>
          <w:sz w:val="24"/>
          <w:szCs w:val="24"/>
        </w:rPr>
        <w:t>alized scene layouts for draft #1</w:t>
      </w:r>
    </w:p>
    <w:p w14:paraId="08B812CE" w14:textId="77777777"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812CF" w14:textId="77777777"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14:paraId="08B812D0" w14:textId="77777777" w:rsidR="00686D09" w:rsidRDefault="00686D09" w:rsidP="00686D09">
      <w:pPr>
        <w:jc w:val="right"/>
        <w:rPr>
          <w:sz w:val="24"/>
          <w:szCs w:val="24"/>
        </w:rPr>
      </w:pPr>
    </w:p>
    <w:p w14:paraId="08B812D1" w14:textId="77777777" w:rsidR="008C6B2D" w:rsidRDefault="008C6B2D" w:rsidP="00686D09">
      <w:pPr>
        <w:jc w:val="right"/>
        <w:rPr>
          <w:sz w:val="24"/>
          <w:szCs w:val="24"/>
        </w:rPr>
      </w:pPr>
    </w:p>
    <w:p w14:paraId="08B812D2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14:paraId="08B812D3" w14:textId="40CFAD67" w:rsidR="009A4D42" w:rsidRPr="00BF4089" w:rsidRDefault="00D249A6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The astronaut must survive long enough (for the duration indicated by the timer displayed on the screen), during which he/she will need to defeat monsters and collect loots </w:t>
      </w:r>
      <w:r w:rsidR="00F72F98">
        <w:rPr>
          <w:i/>
          <w:sz w:val="24"/>
          <w:szCs w:val="24"/>
        </w:rPr>
        <w:t>to</w:t>
      </w:r>
      <w:r>
        <w:rPr>
          <w:i/>
          <w:sz w:val="24"/>
          <w:szCs w:val="24"/>
        </w:rPr>
        <w:t xml:space="preserve"> obtain ammo and score.</w:t>
      </w:r>
    </w:p>
    <w:p w14:paraId="08B812D4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D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08B812D6" w14:textId="71A0FAD1" w:rsidR="00686D09" w:rsidRPr="00BF4089" w:rsidRDefault="00E70204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player can defeat the monsters by performing close range attacks (with the sword) or by shooting them with a rifle. Each kill will award a specific amount to the score. The player will also be able to pick up random loots (to increase score), health potion</w:t>
      </w:r>
      <w:r w:rsidR="00A37C26">
        <w:rPr>
          <w:i/>
          <w:sz w:val="24"/>
          <w:szCs w:val="24"/>
        </w:rPr>
        <w:t>s</w:t>
      </w:r>
      <w:r>
        <w:rPr>
          <w:i/>
          <w:sz w:val="24"/>
          <w:szCs w:val="24"/>
        </w:rPr>
        <w:t xml:space="preserve"> (to increase live counts), and ammo chest</w:t>
      </w:r>
      <w:r w:rsidR="00A37C26">
        <w:rPr>
          <w:i/>
          <w:sz w:val="24"/>
          <w:szCs w:val="24"/>
        </w:rPr>
        <w:t>s</w:t>
      </w:r>
      <w:r>
        <w:rPr>
          <w:i/>
          <w:sz w:val="24"/>
          <w:szCs w:val="24"/>
        </w:rPr>
        <w:t xml:space="preserve"> (to replenish/add extra ammunitions). The player can be killed on contact with the enemies, as well as </w:t>
      </w:r>
      <w:r w:rsidR="002D1D17">
        <w:rPr>
          <w:i/>
          <w:sz w:val="24"/>
          <w:szCs w:val="24"/>
        </w:rPr>
        <w:t xml:space="preserve">by </w:t>
      </w:r>
      <w:r>
        <w:rPr>
          <w:i/>
          <w:sz w:val="24"/>
          <w:szCs w:val="24"/>
        </w:rPr>
        <w:t xml:space="preserve">falling into the abyss, </w:t>
      </w:r>
      <w:r w:rsidR="00D87410">
        <w:rPr>
          <w:i/>
          <w:sz w:val="24"/>
          <w:szCs w:val="24"/>
        </w:rPr>
        <w:t>and</w:t>
      </w:r>
      <w:r>
        <w:rPr>
          <w:i/>
          <w:sz w:val="24"/>
          <w:szCs w:val="24"/>
        </w:rPr>
        <w:t xml:space="preserve"> </w:t>
      </w:r>
      <w:r w:rsidR="002D1D17">
        <w:rPr>
          <w:i/>
          <w:sz w:val="24"/>
          <w:szCs w:val="24"/>
        </w:rPr>
        <w:t xml:space="preserve">by </w:t>
      </w:r>
      <w:r>
        <w:rPr>
          <w:i/>
          <w:sz w:val="24"/>
          <w:szCs w:val="24"/>
        </w:rPr>
        <w:t>stepping on explosive platforms</w:t>
      </w:r>
      <w:r w:rsidR="00A37C26">
        <w:rPr>
          <w:i/>
          <w:sz w:val="24"/>
          <w:szCs w:val="24"/>
        </w:rPr>
        <w:t xml:space="preserve"> (red). Solid platforms are safe for the player to stand on, </w:t>
      </w:r>
      <w:r w:rsidR="000B1D3E">
        <w:rPr>
          <w:i/>
          <w:sz w:val="24"/>
          <w:szCs w:val="24"/>
        </w:rPr>
        <w:t xml:space="preserve">and </w:t>
      </w:r>
      <w:r w:rsidR="00A37C26">
        <w:rPr>
          <w:i/>
          <w:sz w:val="24"/>
          <w:szCs w:val="24"/>
        </w:rPr>
        <w:t>slippery platforms (blue) ha</w:t>
      </w:r>
      <w:r w:rsidR="002C31AD">
        <w:rPr>
          <w:i/>
          <w:sz w:val="24"/>
          <w:szCs w:val="24"/>
        </w:rPr>
        <w:t>ve</w:t>
      </w:r>
      <w:r w:rsidR="00A37C26">
        <w:rPr>
          <w:i/>
          <w:sz w:val="24"/>
          <w:szCs w:val="24"/>
        </w:rPr>
        <w:t xml:space="preserve"> a decreased coefficient of friction using a physics material that makes movement a bit tricky.</w:t>
      </w:r>
    </w:p>
    <w:p w14:paraId="08B812D7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D8" w14:textId="77777777"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14:paraId="08B812D9" w14:textId="0F0B9C50" w:rsidR="009F6693" w:rsidRPr="00BF4089" w:rsidRDefault="00EB3536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2D orthographic view from the camera. The start scene also uses 2 cameras, one for UI and one for the game objects. This is done so that instruction menu can clearly show the appropriate icons (health, loots, weapons, </w:t>
      </w:r>
      <w:r w:rsidR="008A39FF">
        <w:rPr>
          <w:i/>
          <w:sz w:val="24"/>
          <w:szCs w:val="24"/>
        </w:rPr>
        <w:t>etc.</w:t>
      </w:r>
      <w:r>
        <w:rPr>
          <w:i/>
          <w:sz w:val="24"/>
          <w:szCs w:val="24"/>
        </w:rPr>
        <w:t>) in the correct position.</w:t>
      </w:r>
    </w:p>
    <w:p w14:paraId="08B812DA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DB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668E389C" w14:textId="267FAAE6" w:rsidR="00BB4823" w:rsidRPr="00BF4089" w:rsidRDefault="00BB4823" w:rsidP="00BB4823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game uses a joystick to control the player’s movements. Pressing </w:t>
      </w:r>
      <w:proofErr w:type="gramStart"/>
      <w:r>
        <w:rPr>
          <w:i/>
          <w:sz w:val="24"/>
          <w:szCs w:val="24"/>
        </w:rPr>
        <w:t>button</w:t>
      </w:r>
      <w:proofErr w:type="gramEnd"/>
      <w:r>
        <w:rPr>
          <w:i/>
          <w:sz w:val="24"/>
          <w:szCs w:val="24"/>
        </w:rPr>
        <w:t xml:space="preserve"> A for attack, J for jump, and C for changing weapons (sword – short range, and rifle – long range).</w:t>
      </w:r>
    </w:p>
    <w:p w14:paraId="08B812DD" w14:textId="791E9D26" w:rsidR="00686D09" w:rsidRPr="008C6B2D" w:rsidRDefault="00686D09" w:rsidP="00BB4823">
      <w:pPr>
        <w:pStyle w:val="ListParagraph"/>
        <w:rPr>
          <w:b/>
          <w:sz w:val="24"/>
          <w:szCs w:val="24"/>
        </w:rPr>
      </w:pPr>
    </w:p>
    <w:p w14:paraId="08B812DE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14:paraId="08B812DF" w14:textId="0FB35F58" w:rsidR="00BF4089" w:rsidRPr="00BF4089" w:rsidRDefault="0032446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Currently, since there is only one level. The only saving present is by using a public static class to pass the player’s final score and state (win/lose) to the end scene.</w:t>
      </w:r>
    </w:p>
    <w:p w14:paraId="08B812E0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1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Interface</w:t>
      </w:r>
      <w:r w:rsidR="00D668E0">
        <w:rPr>
          <w:b/>
          <w:sz w:val="24"/>
          <w:szCs w:val="24"/>
        </w:rPr>
        <w:t xml:space="preserve"> Sketch</w:t>
      </w:r>
    </w:p>
    <w:p w14:paraId="08B812E3" w14:textId="25CD30CD" w:rsidR="00686D09" w:rsidRPr="008C6B2D" w:rsidRDefault="006D5B2F" w:rsidP="00686D0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FE7CD11" wp14:editId="542EE327">
            <wp:extent cx="5938520" cy="285369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12E4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08B812E5" w14:textId="77777777"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14:paraId="08B812E6" w14:textId="77777777" w:rsidR="00686D09" w:rsidRDefault="00686D09" w:rsidP="00686D09">
      <w:pPr>
        <w:rPr>
          <w:b/>
          <w:sz w:val="24"/>
          <w:szCs w:val="24"/>
        </w:rPr>
      </w:pPr>
    </w:p>
    <w:p w14:paraId="08B812E7" w14:textId="77777777" w:rsidR="00BF4089" w:rsidRPr="008C6B2D" w:rsidRDefault="00BF4089" w:rsidP="00686D09">
      <w:pPr>
        <w:rPr>
          <w:b/>
          <w:sz w:val="24"/>
          <w:szCs w:val="24"/>
        </w:rPr>
      </w:pPr>
    </w:p>
    <w:p w14:paraId="08B812E8" w14:textId="77777777"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14:paraId="08B812E9" w14:textId="77777777"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14:paraId="08B812EA" w14:textId="77777777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08B812EB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C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14:paraId="08B812ED" w14:textId="77777777"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(Describe Each of your game levels)</w:t>
      </w:r>
    </w:p>
    <w:p w14:paraId="08B812EE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F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14:paraId="08B812F0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F1" w14:textId="77777777"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14:paraId="08B812F2" w14:textId="77777777"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Describe Your game avatar if applicable)</w:t>
      </w:r>
    </w:p>
    <w:p w14:paraId="08B812F3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F4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14:paraId="08B812F5" w14:textId="77777777"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14:paraId="08B812F6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F7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14:paraId="08B812F8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14:paraId="08B812F9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FA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14:paraId="08B812FB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14:paraId="08B812FC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FD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14:paraId="08B812FE" w14:textId="77777777"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14:paraId="08B812FF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0" w14:textId="77777777"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14:paraId="08B81301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2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14:paraId="08B81303" w14:textId="77777777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08B81304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14:paraId="08B81306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7" w14:textId="77777777"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14:paraId="08B81308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9" w14:textId="77777777"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14:paraId="08B8130A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B" w14:textId="77777777"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14:paraId="08B8130C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D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Cheat Codes</w:t>
      </w:r>
    </w:p>
    <w:p w14:paraId="08B8130E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0F" w14:textId="77777777"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14:paraId="08B81310" w14:textId="77777777"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14:paraId="08B81311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2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14:paraId="08B81313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14:paraId="08B81314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5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14:paraId="08B81316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14:paraId="08B81317" w14:textId="77777777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08B81318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9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14:paraId="08B8131A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14:paraId="08B8131B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31C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14:paraId="08B8131D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3CFB5" w14:textId="77777777" w:rsidR="004E74A4" w:rsidRDefault="004E74A4" w:rsidP="00C152DC">
      <w:pPr>
        <w:spacing w:after="0" w:line="240" w:lineRule="auto"/>
      </w:pPr>
      <w:r>
        <w:separator/>
      </w:r>
    </w:p>
  </w:endnote>
  <w:endnote w:type="continuationSeparator" w:id="0">
    <w:p w14:paraId="0FA838C2" w14:textId="77777777" w:rsidR="004E74A4" w:rsidRDefault="004E74A4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C" w14:textId="68880746"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3B0E6A">
      <w:rPr>
        <w:rFonts w:asciiTheme="majorHAnsi" w:hAnsiTheme="majorHAnsi"/>
        <w:b/>
      </w:rPr>
      <w:t>1.0.5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08B8132D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E" w14:textId="721D0FF0" w:rsidR="00AA765B" w:rsidRDefault="00B9731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>
      <w:rPr>
        <w:rFonts w:asciiTheme="majorHAnsi" w:hAnsiTheme="majorHAnsi"/>
        <w:b/>
      </w:rPr>
      <w:t>1.0.5</w:t>
    </w:r>
    <w:r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08B8132F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A6893" w14:textId="77777777" w:rsidR="004E74A4" w:rsidRDefault="004E74A4" w:rsidP="00C152DC">
      <w:pPr>
        <w:spacing w:after="0" w:line="240" w:lineRule="auto"/>
      </w:pPr>
      <w:r>
        <w:separator/>
      </w:r>
    </w:p>
  </w:footnote>
  <w:footnote w:type="continuationSeparator" w:id="0">
    <w:p w14:paraId="7B859C17" w14:textId="77777777" w:rsidR="004E74A4" w:rsidRDefault="004E74A4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 w14:paraId="08B8132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8B81324" w14:textId="5D9BAD7F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97BB8">
                <w:rPr>
                  <w:b/>
                  <w:bCs/>
                  <w:caps/>
                  <w:sz w:val="24"/>
                  <w:szCs w:val="24"/>
                </w:rPr>
                <w:t>Unsteadyland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1-1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5" w14:textId="4357DCE1" w:rsidR="00C152DC" w:rsidRDefault="00E9010C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November 21, 2021</w:t>
              </w:r>
            </w:p>
          </w:tc>
        </w:sdtContent>
      </w:sdt>
    </w:tr>
  </w:tbl>
  <w:p w14:paraId="08B81327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14:paraId="08B8132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1-11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8" w14:textId="29E081BE" w:rsidR="00C152DC" w:rsidRPr="00C152DC" w:rsidRDefault="00E9010C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November 21, 2021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8B81329" w14:textId="20A71CAE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97BB8">
                <w:rPr>
                  <w:b/>
                  <w:bCs/>
                  <w:caps/>
                  <w:sz w:val="24"/>
                  <w:szCs w:val="24"/>
                </w:rPr>
                <w:t>Unsteadyland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8B8132B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C7981"/>
    <w:multiLevelType w:val="hybridMultilevel"/>
    <w:tmpl w:val="473AD7BE"/>
    <w:lvl w:ilvl="0" w:tplc="C81667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BBC"/>
    <w:rsid w:val="00021BBC"/>
    <w:rsid w:val="00022BBB"/>
    <w:rsid w:val="00023AF4"/>
    <w:rsid w:val="00036568"/>
    <w:rsid w:val="00041C8A"/>
    <w:rsid w:val="00067038"/>
    <w:rsid w:val="00080D8D"/>
    <w:rsid w:val="000B1D3E"/>
    <w:rsid w:val="00106032"/>
    <w:rsid w:val="001B3E66"/>
    <w:rsid w:val="001D7761"/>
    <w:rsid w:val="00230C6D"/>
    <w:rsid w:val="002C31AD"/>
    <w:rsid w:val="002D1D17"/>
    <w:rsid w:val="002D30D8"/>
    <w:rsid w:val="00305231"/>
    <w:rsid w:val="0032446F"/>
    <w:rsid w:val="003300A7"/>
    <w:rsid w:val="00397BB8"/>
    <w:rsid w:val="003B0E6A"/>
    <w:rsid w:val="003E1D34"/>
    <w:rsid w:val="003E1D56"/>
    <w:rsid w:val="00420F46"/>
    <w:rsid w:val="004E74A4"/>
    <w:rsid w:val="004F7957"/>
    <w:rsid w:val="00515167"/>
    <w:rsid w:val="0052734F"/>
    <w:rsid w:val="0059271E"/>
    <w:rsid w:val="005C2F0F"/>
    <w:rsid w:val="005D6550"/>
    <w:rsid w:val="0060518D"/>
    <w:rsid w:val="0060701B"/>
    <w:rsid w:val="006311DA"/>
    <w:rsid w:val="00686D09"/>
    <w:rsid w:val="00691022"/>
    <w:rsid w:val="006B4CAC"/>
    <w:rsid w:val="006D5B2F"/>
    <w:rsid w:val="00710C7A"/>
    <w:rsid w:val="00731C6C"/>
    <w:rsid w:val="00737B2B"/>
    <w:rsid w:val="00744BAC"/>
    <w:rsid w:val="007523CA"/>
    <w:rsid w:val="00777C3F"/>
    <w:rsid w:val="007B5D45"/>
    <w:rsid w:val="007D2A8E"/>
    <w:rsid w:val="00874CF9"/>
    <w:rsid w:val="008A39FF"/>
    <w:rsid w:val="008C6B2D"/>
    <w:rsid w:val="008E58B0"/>
    <w:rsid w:val="008E601F"/>
    <w:rsid w:val="008F3C94"/>
    <w:rsid w:val="00953C99"/>
    <w:rsid w:val="00996533"/>
    <w:rsid w:val="009A34F6"/>
    <w:rsid w:val="009A4D42"/>
    <w:rsid w:val="009C79DD"/>
    <w:rsid w:val="009F6693"/>
    <w:rsid w:val="00A37C26"/>
    <w:rsid w:val="00AA765B"/>
    <w:rsid w:val="00AD223E"/>
    <w:rsid w:val="00B234A6"/>
    <w:rsid w:val="00B85508"/>
    <w:rsid w:val="00B97318"/>
    <w:rsid w:val="00B97CA2"/>
    <w:rsid w:val="00BB4823"/>
    <w:rsid w:val="00BF4089"/>
    <w:rsid w:val="00C152DC"/>
    <w:rsid w:val="00C3441E"/>
    <w:rsid w:val="00C524AC"/>
    <w:rsid w:val="00C56B03"/>
    <w:rsid w:val="00C8277F"/>
    <w:rsid w:val="00CC06AC"/>
    <w:rsid w:val="00CD384D"/>
    <w:rsid w:val="00D249A6"/>
    <w:rsid w:val="00D35284"/>
    <w:rsid w:val="00D369E5"/>
    <w:rsid w:val="00D668E0"/>
    <w:rsid w:val="00D82416"/>
    <w:rsid w:val="00D87410"/>
    <w:rsid w:val="00E70204"/>
    <w:rsid w:val="00E9010C"/>
    <w:rsid w:val="00EB3536"/>
    <w:rsid w:val="00EB6F93"/>
    <w:rsid w:val="00F2265A"/>
    <w:rsid w:val="00F35C9E"/>
    <w:rsid w:val="00F362D0"/>
    <w:rsid w:val="00F72F98"/>
    <w:rsid w:val="00FC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812A9"/>
  <w15:docId w15:val="{A49AFFD5-3643-4138-AD0C-5A9BDBC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2021-11-21T00:00:00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272</TotalTime>
  <Pages>7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[Invisible shadow]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Unsteadyland</dc:title>
  <dc:subject>[Help the astronaut survive]</dc:subject>
  <dc:creator>[Rui Chen Geng Li - 101277255]</dc:creator>
  <cp:lastModifiedBy>Rui Chen Geng Li</cp:lastModifiedBy>
  <cp:revision>66</cp:revision>
  <dcterms:created xsi:type="dcterms:W3CDTF">2011-07-15T01:03:00Z</dcterms:created>
  <dcterms:modified xsi:type="dcterms:W3CDTF">2021-11-22T12:13:00Z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